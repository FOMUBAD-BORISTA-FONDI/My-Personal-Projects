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30" w:rsidRDefault="00A92C0E" w:rsidP="009C5AAE">
      <w:pPr>
        <w:tabs>
          <w:tab w:val="left" w:pos="7534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434725E" wp14:editId="2B144C94">
            <wp:simplePos x="0" y="0"/>
            <wp:positionH relativeFrom="column">
              <wp:posOffset>2948026</wp:posOffset>
            </wp:positionH>
            <wp:positionV relativeFrom="paragraph">
              <wp:posOffset>453542</wp:posOffset>
            </wp:positionV>
            <wp:extent cx="275000" cy="636353"/>
            <wp:effectExtent l="0" t="0" r="0" b="0"/>
            <wp:wrapNone/>
            <wp:docPr id="21" name="Picture 21" descr="C:\Users\SETA CLERKSON\Desktop\IMG_20200910_045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TA CLERKSON\Desktop\IMG_20200910_0454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66" cy="6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B07C6D7" wp14:editId="74642AA7">
            <wp:simplePos x="0" y="0"/>
            <wp:positionH relativeFrom="column">
              <wp:posOffset>1638300</wp:posOffset>
            </wp:positionH>
            <wp:positionV relativeFrom="paragraph">
              <wp:posOffset>401955</wp:posOffset>
            </wp:positionV>
            <wp:extent cx="301625" cy="701675"/>
            <wp:effectExtent l="0" t="0" r="3175" b="3175"/>
            <wp:wrapNone/>
            <wp:docPr id="22" name="Picture 22" descr="C:\Users\SETA CLERKSON\Desktop\IMG_20200910_045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TA CLERKSON\Desktop\IMG_20200910_0454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1C52EF2" wp14:editId="44A6D181">
            <wp:simplePos x="0" y="0"/>
            <wp:positionH relativeFrom="column">
              <wp:posOffset>1969634</wp:posOffset>
            </wp:positionH>
            <wp:positionV relativeFrom="paragraph">
              <wp:posOffset>95022</wp:posOffset>
            </wp:positionV>
            <wp:extent cx="977832" cy="409651"/>
            <wp:effectExtent l="0" t="0" r="0" b="0"/>
            <wp:wrapNone/>
            <wp:docPr id="14" name="Picture 14" descr="C:\Users\SETA CLERKSON\Desktop\IMG_20200910_035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TA CLERKSON\Desktop\IMG_20200910_03524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2" cy="40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94080" behindDoc="0" locked="0" layoutInCell="1" allowOverlap="1" wp14:anchorId="4EC028AA" wp14:editId="3CE4E3B1">
            <wp:simplePos x="0" y="0"/>
            <wp:positionH relativeFrom="column">
              <wp:posOffset>789940</wp:posOffset>
            </wp:positionH>
            <wp:positionV relativeFrom="paragraph">
              <wp:posOffset>335915</wp:posOffset>
            </wp:positionV>
            <wp:extent cx="255905" cy="335280"/>
            <wp:effectExtent l="0" t="0" r="0" b="76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92032" behindDoc="0" locked="0" layoutInCell="1" allowOverlap="1" wp14:anchorId="33FFC04A" wp14:editId="75809931">
            <wp:simplePos x="0" y="0"/>
            <wp:positionH relativeFrom="column">
              <wp:posOffset>1967230</wp:posOffset>
            </wp:positionH>
            <wp:positionV relativeFrom="paragraph">
              <wp:posOffset>-870585</wp:posOffset>
            </wp:positionV>
            <wp:extent cx="286385" cy="38417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93056" behindDoc="0" locked="0" layoutInCell="1" allowOverlap="1" wp14:anchorId="6181E37C" wp14:editId="4F010175">
            <wp:simplePos x="0" y="0"/>
            <wp:positionH relativeFrom="column">
              <wp:posOffset>1550035</wp:posOffset>
            </wp:positionH>
            <wp:positionV relativeFrom="paragraph">
              <wp:posOffset>-746760</wp:posOffset>
            </wp:positionV>
            <wp:extent cx="286385" cy="3841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84864" behindDoc="0" locked="0" layoutInCell="1" allowOverlap="1" wp14:anchorId="74A1D78B" wp14:editId="7FD6DADD">
            <wp:simplePos x="0" y="0"/>
            <wp:positionH relativeFrom="column">
              <wp:posOffset>1184351</wp:posOffset>
            </wp:positionH>
            <wp:positionV relativeFrom="paragraph">
              <wp:posOffset>-493039</wp:posOffset>
            </wp:positionV>
            <wp:extent cx="286385" cy="38417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83840" behindDoc="0" locked="0" layoutInCell="1" allowOverlap="1" wp14:anchorId="70975BB9" wp14:editId="79A6C9C1">
            <wp:simplePos x="0" y="0"/>
            <wp:positionH relativeFrom="column">
              <wp:posOffset>935355</wp:posOffset>
            </wp:positionH>
            <wp:positionV relativeFrom="paragraph">
              <wp:posOffset>-96520</wp:posOffset>
            </wp:positionV>
            <wp:extent cx="286385" cy="38417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91008" behindDoc="0" locked="0" layoutInCell="1" allowOverlap="1" wp14:anchorId="0E96F391" wp14:editId="500ABE4B">
            <wp:simplePos x="0" y="0"/>
            <wp:positionH relativeFrom="column">
              <wp:posOffset>2376805</wp:posOffset>
            </wp:positionH>
            <wp:positionV relativeFrom="paragraph">
              <wp:posOffset>-901123</wp:posOffset>
            </wp:positionV>
            <wp:extent cx="286385" cy="38417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85888" behindDoc="0" locked="0" layoutInCell="1" allowOverlap="1" wp14:anchorId="47331B10" wp14:editId="0EA20A29">
            <wp:simplePos x="0" y="0"/>
            <wp:positionH relativeFrom="column">
              <wp:posOffset>3859911</wp:posOffset>
            </wp:positionH>
            <wp:positionV relativeFrom="paragraph">
              <wp:posOffset>304165</wp:posOffset>
            </wp:positionV>
            <wp:extent cx="286385" cy="3841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87936" behindDoc="0" locked="0" layoutInCell="1" allowOverlap="1" wp14:anchorId="796C7619" wp14:editId="50FB878E">
            <wp:simplePos x="0" y="0"/>
            <wp:positionH relativeFrom="column">
              <wp:posOffset>2764155</wp:posOffset>
            </wp:positionH>
            <wp:positionV relativeFrom="paragraph">
              <wp:posOffset>-858520</wp:posOffset>
            </wp:positionV>
            <wp:extent cx="286385" cy="3841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86912" behindDoc="0" locked="0" layoutInCell="1" allowOverlap="1" wp14:anchorId="5C8C30C5" wp14:editId="0937DBC6">
            <wp:simplePos x="0" y="0"/>
            <wp:positionH relativeFrom="column">
              <wp:posOffset>3151835</wp:posOffset>
            </wp:positionH>
            <wp:positionV relativeFrom="paragraph">
              <wp:posOffset>-747192</wp:posOffset>
            </wp:positionV>
            <wp:extent cx="286385" cy="3841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88960" behindDoc="0" locked="0" layoutInCell="1" allowOverlap="1" wp14:anchorId="3EF6E51D" wp14:editId="20C06D7E">
            <wp:simplePos x="0" y="0"/>
            <wp:positionH relativeFrom="column">
              <wp:posOffset>3495040</wp:posOffset>
            </wp:positionH>
            <wp:positionV relativeFrom="paragraph">
              <wp:posOffset>-483463</wp:posOffset>
            </wp:positionV>
            <wp:extent cx="286385" cy="38417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0B7">
        <w:rPr>
          <w:noProof/>
        </w:rPr>
        <w:drawing>
          <wp:anchor distT="0" distB="0" distL="114300" distR="114300" simplePos="0" relativeHeight="251689984" behindDoc="0" locked="0" layoutInCell="1" allowOverlap="1" wp14:anchorId="11353A17" wp14:editId="42024A7D">
            <wp:simplePos x="0" y="0"/>
            <wp:positionH relativeFrom="column">
              <wp:posOffset>3780790</wp:posOffset>
            </wp:positionH>
            <wp:positionV relativeFrom="paragraph">
              <wp:posOffset>-146685</wp:posOffset>
            </wp:positionV>
            <wp:extent cx="285115" cy="382270"/>
            <wp:effectExtent l="0" t="0" r="63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38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895">
        <w:rPr>
          <w:noProof/>
        </w:rPr>
        <w:drawing>
          <wp:anchor distT="0" distB="0" distL="114300" distR="114300" simplePos="0" relativeHeight="251674624" behindDoc="0" locked="0" layoutInCell="1" allowOverlap="1" wp14:anchorId="6CF077D9" wp14:editId="6032A2E3">
            <wp:simplePos x="0" y="0"/>
            <wp:positionH relativeFrom="column">
              <wp:posOffset>1937969</wp:posOffset>
            </wp:positionH>
            <wp:positionV relativeFrom="paragraph">
              <wp:posOffset>505396</wp:posOffset>
            </wp:positionV>
            <wp:extent cx="1010285" cy="7315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895"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119FBD67" wp14:editId="3831D137">
                <wp:simplePos x="0" y="0"/>
                <wp:positionH relativeFrom="column">
                  <wp:posOffset>672999</wp:posOffset>
                </wp:positionH>
                <wp:positionV relativeFrom="paragraph">
                  <wp:posOffset>797357</wp:posOffset>
                </wp:positionV>
                <wp:extent cx="424282" cy="1441221"/>
                <wp:effectExtent l="0" t="0" r="13970" b="26035"/>
                <wp:wrapNone/>
                <wp:docPr id="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4282" cy="1441221"/>
                        </a:xfrm>
                        <a:custGeom>
                          <a:avLst/>
                          <a:gdLst>
                            <a:gd name="T0" fmla="*/ 0 w 737"/>
                            <a:gd name="T1" fmla="*/ 24 h 2270"/>
                            <a:gd name="T2" fmla="*/ 0 w 737"/>
                            <a:gd name="T3" fmla="*/ 2270 h 2270"/>
                            <a:gd name="T4" fmla="*/ 392 w 737"/>
                            <a:gd name="T5" fmla="*/ 1797 h 2270"/>
                            <a:gd name="T6" fmla="*/ 737 w 737"/>
                            <a:gd name="T7" fmla="*/ 2235 h 2270"/>
                            <a:gd name="T8" fmla="*/ 633 w 737"/>
                            <a:gd name="T9" fmla="*/ 0 h 2270"/>
                            <a:gd name="T10" fmla="*/ 0 w 737"/>
                            <a:gd name="T11" fmla="*/ 24 h 2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37" h="2270">
                              <a:moveTo>
                                <a:pt x="0" y="24"/>
                              </a:moveTo>
                              <a:lnTo>
                                <a:pt x="0" y="2270"/>
                              </a:lnTo>
                              <a:lnTo>
                                <a:pt x="392" y="1797"/>
                              </a:lnTo>
                              <a:lnTo>
                                <a:pt x="737" y="2235"/>
                              </a:lnTo>
                              <a:cubicBezTo>
                                <a:pt x="702" y="1490"/>
                                <a:pt x="633" y="0"/>
                                <a:pt x="633" y="0"/>
                              </a:cubicBezTo>
                              <a:lnTo>
                                <a:pt x="0" y="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53pt;margin-top:62.8pt;width:33.4pt;height:113.5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" path="m,24l,2270,392,1797r345,438c702,1490,633,,633,l,24xe" fillcolor="#76923c [2406]">
                <v:path arrowok="t" o:connecttype="custom" o:connectlocs="0,15238;0,1441221;225670,1140914;424282,1419000;364410,0;0,15238" o:connectangles="0,0,0,0,0,0"/>
              </v:shape>
            </w:pict>
          </mc:Fallback>
        </mc:AlternateContent>
      </w:r>
      <w:r w:rsidR="007B5EBD">
        <w:rPr>
          <w:noProof/>
        </w:rPr>
        <w:drawing>
          <wp:anchor distT="0" distB="0" distL="114300" distR="114300" simplePos="0" relativeHeight="251681023" behindDoc="0" locked="0" layoutInCell="1" allowOverlap="1" wp14:anchorId="6A33F8AE" wp14:editId="66D812E9">
            <wp:simplePos x="0" y="0"/>
            <wp:positionH relativeFrom="column">
              <wp:posOffset>3825240</wp:posOffset>
            </wp:positionH>
            <wp:positionV relativeFrom="paragraph">
              <wp:posOffset>797560</wp:posOffset>
            </wp:positionV>
            <wp:extent cx="492125" cy="1435100"/>
            <wp:effectExtent l="0" t="0" r="317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E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A5D79" wp14:editId="47C0A2DA">
                <wp:simplePos x="0" y="0"/>
                <wp:positionH relativeFrom="column">
                  <wp:posOffset>673100</wp:posOffset>
                </wp:positionH>
                <wp:positionV relativeFrom="paragraph">
                  <wp:posOffset>-922020</wp:posOffset>
                </wp:positionV>
                <wp:extent cx="3561080" cy="3357880"/>
                <wp:effectExtent l="0" t="0" r="20320" b="33020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561080" cy="3357880"/>
                        </a:xfrm>
                        <a:custGeom>
                          <a:avLst/>
                          <a:gdLst>
                            <a:gd name="G0" fmla="+- 8285 0 0"/>
                            <a:gd name="G1" fmla="+- -11684981 0 0"/>
                            <a:gd name="G2" fmla="+- 0 0 -11684981"/>
                            <a:gd name="T0" fmla="*/ 0 256 1"/>
                            <a:gd name="T1" fmla="*/ 180 256 1"/>
                            <a:gd name="G3" fmla="+- -11684981 T0 T1"/>
                            <a:gd name="T2" fmla="*/ 0 256 1"/>
                            <a:gd name="T3" fmla="*/ 90 256 1"/>
                            <a:gd name="G4" fmla="+- -11684981 T2 T3"/>
                            <a:gd name="G5" fmla="*/ G4 2 1"/>
                            <a:gd name="T4" fmla="*/ 90 256 1"/>
                            <a:gd name="T5" fmla="*/ 0 256 1"/>
                            <a:gd name="G6" fmla="+- -11684981 T4 T5"/>
                            <a:gd name="G7" fmla="*/ G6 2 1"/>
                            <a:gd name="G8" fmla="abs -11684981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8285"/>
                            <a:gd name="G18" fmla="*/ 8285 1 2"/>
                            <a:gd name="G19" fmla="+- G18 5400 0"/>
                            <a:gd name="G20" fmla="cos G19 -11684981"/>
                            <a:gd name="G21" fmla="sin G19 -11684981"/>
                            <a:gd name="G22" fmla="+- G20 10800 0"/>
                            <a:gd name="G23" fmla="+- G21 10800 0"/>
                            <a:gd name="G24" fmla="+- 10800 0 G20"/>
                            <a:gd name="G25" fmla="+- 8285 10800 0"/>
                            <a:gd name="G26" fmla="?: G9 G17 G25"/>
                            <a:gd name="G27" fmla="?: G9 0 21600"/>
                            <a:gd name="G28" fmla="cos 10800 -11684981"/>
                            <a:gd name="G29" fmla="sin 10800 -11684981"/>
                            <a:gd name="G30" fmla="sin 8285 -11684981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-11684981 G34 0"/>
                            <a:gd name="G36" fmla="?: G6 G35 G31"/>
                            <a:gd name="G37" fmla="+- 21600 0 G36"/>
                            <a:gd name="G38" fmla="?: G4 0 G33"/>
                            <a:gd name="G39" fmla="?: -11684981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1261 w 21600"/>
                            <a:gd name="T15" fmla="*/ 10516 h 21600"/>
                            <a:gd name="T16" fmla="*/ 10800 w 21600"/>
                            <a:gd name="T17" fmla="*/ 2515 h 21600"/>
                            <a:gd name="T18" fmla="*/ 20339 w 21600"/>
                            <a:gd name="T19" fmla="*/ 10516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2518" y="10554"/>
                              </a:moveTo>
                              <a:cubicBezTo>
                                <a:pt x="2651" y="6076"/>
                                <a:pt x="6320" y="2514"/>
                                <a:pt x="10800" y="2515"/>
                              </a:cubicBezTo>
                              <a:cubicBezTo>
                                <a:pt x="15279" y="2515"/>
                                <a:pt x="18948" y="6076"/>
                                <a:pt x="19081" y="10554"/>
                              </a:cubicBezTo>
                              <a:lnTo>
                                <a:pt x="21595" y="10479"/>
                              </a:lnTo>
                              <a:cubicBezTo>
                                <a:pt x="21421" y="4642"/>
                                <a:pt x="16639" y="-1"/>
                                <a:pt x="10799" y="0"/>
                              </a:cubicBezTo>
                              <a:cubicBezTo>
                                <a:pt x="4960" y="0"/>
                                <a:pt x="178" y="4642"/>
                                <a:pt x="4" y="104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75AE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style="position:absolute;margin-left:53pt;margin-top:-72.6pt;width:280.4pt;height:264.4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" path="m2518,10554c2651,6076,6320,2514,10800,2515v4479,,8148,3561,8281,8039l21595,10479c21421,4642,16639,-1,10799,,4960,,178,4642,4,10479r2514,75xe" fillcolor="#0275ae" stroked="f">
                <v:shadow on="t" color="#4e6128 [1606]" offset="1pt"/>
                <v:path o:connecttype="custom" o:connectlocs="1780540,0;207895,1634790;1780540,390975;3353185,1634790" o:connectangles="0,0,0,0" textboxrect="356,0,21244,12909"/>
              </v:shape>
            </w:pict>
          </mc:Fallback>
        </mc:AlternateContent>
      </w:r>
      <w:r>
        <w:rPr>
          <w:noProof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44" type="#_x0000_t145" style="position:absolute;margin-left:175.1pt;margin-top:103.05pt;width:36.35pt;height:10.45pt;z-index:251676672;mso-position-horizontal-relative:text;mso-position-vertical-relative:text;mso-width-relative:page;mso-height-relative:page" fillcolor="#e36c0a [2409]" stroked="f">
            <v:fill color2="#aaa"/>
            <v:stroke r:id="rId12" o:title=""/>
            <v:shadow on="t" color="#4d4d4d" opacity="52429f" offset=",3pt"/>
            <v:textpath style="font-family:&quot;Arial Black&quot;;v-text-spacing:78650f" fitshape="t" trim="t" string="KB&#10;"/>
          </v:shape>
        </w:pict>
      </w:r>
      <w:r w:rsidR="007B5E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01CCC" wp14:editId="02AD6BAB">
                <wp:simplePos x="0" y="0"/>
                <wp:positionH relativeFrom="column">
                  <wp:posOffset>3372485</wp:posOffset>
                </wp:positionH>
                <wp:positionV relativeFrom="paragraph">
                  <wp:posOffset>694690</wp:posOffset>
                </wp:positionV>
                <wp:extent cx="212090" cy="153670"/>
                <wp:effectExtent l="29210" t="18415" r="25400" b="1841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15367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style="position:absolute;margin-left:265.55pt;margin-top:54.7pt;width:16.7pt;height:1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2090,15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" path="m,58697r81012,l106045,r25033,58697l212090,58697,146550,94973r25034,58697l106045,117393,40506,153670,65540,94973,,58697xe" fillcolor="#f79646 [3209]">
                <v:stroke joinstyle="miter"/>
                <v:path o:connecttype="custom" o:connectlocs="0,58697;81012,58697;106045,0;131078,58697;212090,58697;146550,94973;171584,153670;106045,117393;40506,153670;65540,94973;0,58697" o:connectangles="0,0,0,0,0,0,0,0,0,0,0"/>
              </v:shape>
            </w:pict>
          </mc:Fallback>
        </mc:AlternateContent>
      </w:r>
      <w:r>
        <w:rPr>
          <w:noProof/>
        </w:rPr>
        <w:pict>
          <v:shape id="_x0000_s1033" type="#_x0000_t145" style="position:absolute;margin-left:112.9pt;margin-top:.6pt;width:163pt;height:131.9pt;z-index:251666432;mso-position-horizontal:absolute;mso-position-horizontal-relative:text;mso-position-vertical:absolute;mso-position-vertical-relative:text;mso-width-relative:page;mso-height-relative:page" adj="258575" fillcolor="black">
            <v:fill r:id="rId12" o:title=""/>
            <v:stroke r:id="rId12" o:title=""/>
            <v:shadow color="#868686"/>
            <v:textpath style="font-family:&quot;Arial Black&quot;" fitshape="t" trim="t" string="EXPERIENCE @ KNOWLEDGE BANK"/>
          </v:shape>
        </w:pict>
      </w: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2" type="#_x0000_t144" style="position:absolute;margin-left:115.8pt;margin-top:-12.1pt;width:157.2pt;height:149.2pt;z-index:251664384;mso-position-horizontal-relative:text;mso-position-vertical-relative:text;mso-width-relative:page;mso-height-relative:page" adj="-11361646" fillcolor="black">
            <v:fill r:id="rId12" o:title=""/>
            <v:stroke r:id="rId12" o:title=""/>
            <v:shadow color="#868686"/>
            <v:textpath style="font-family:&quot;Arial Black&quot;" fitshape="t" trim="t" string="HARDWORK DISCIPLINE SUCCESS"/>
          </v:shape>
        </w:pict>
      </w:r>
      <w:r w:rsidR="007B5E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84361" wp14:editId="220DCC4A">
                <wp:simplePos x="0" y="0"/>
                <wp:positionH relativeFrom="column">
                  <wp:posOffset>1323975</wp:posOffset>
                </wp:positionH>
                <wp:positionV relativeFrom="paragraph">
                  <wp:posOffset>694690</wp:posOffset>
                </wp:positionV>
                <wp:extent cx="226695" cy="153670"/>
                <wp:effectExtent l="28575" t="18415" r="30480" b="1841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15367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104.25pt;margin-top:54.7pt;width:17.85pt;height:1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6695,15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" path="m,58697r86590,l113348,r26757,58697l226695,58697,156642,94973r26758,58697l113348,117393,43295,153670,70053,94973,,58697xe" fillcolor="#f79646 [3209]">
                <v:stroke joinstyle="miter"/>
                <v:path o:connecttype="custom" o:connectlocs="0,58697;86590,58697;113348,0;140105,58697;226695,58697;156642,94973;183400,153670;113348,117393;43295,153670;70053,94973;0,58697" o:connectangles="0,0,0,0,0,0,0,0,0,0,0"/>
              </v:shape>
            </w:pict>
          </mc:Fallback>
        </mc:AlternateContent>
      </w:r>
      <w:r w:rsidR="007B5E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2FA85" wp14:editId="1E31664F">
                <wp:simplePos x="0" y="0"/>
                <wp:positionH relativeFrom="column">
                  <wp:posOffset>1323975</wp:posOffset>
                </wp:positionH>
                <wp:positionV relativeFrom="paragraph">
                  <wp:posOffset>-307340</wp:posOffset>
                </wp:positionV>
                <wp:extent cx="2260600" cy="2099310"/>
                <wp:effectExtent l="0" t="0" r="25400" b="1524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2099310"/>
                        </a:xfrm>
                        <a:prstGeom prst="donut">
                          <a:avLst>
                            <a:gd name="adj" fmla="val 10807"/>
                          </a:avLst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275AE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7" o:spid="_x0000_s1026" type="#_x0000_t23" style="position:absolute;margin-left:104.25pt;margin-top:-24.2pt;width:178pt;height:16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" adj="2168" strokecolor="#0275ae" strokeweight="1pt"/>
            </w:pict>
          </mc:Fallback>
        </mc:AlternateContent>
      </w:r>
      <w:r w:rsidR="007B5E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E9BB2" wp14:editId="5F17E1F1">
                <wp:simplePos x="0" y="0"/>
                <wp:positionH relativeFrom="column">
                  <wp:posOffset>1323975</wp:posOffset>
                </wp:positionH>
                <wp:positionV relativeFrom="paragraph">
                  <wp:posOffset>-307340</wp:posOffset>
                </wp:positionV>
                <wp:extent cx="2260600" cy="2099310"/>
                <wp:effectExtent l="9525" t="6985" r="6350" b="8255"/>
                <wp:wrapNone/>
                <wp:docPr id="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20993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04.25pt;margin-top:-24.2pt;width:178pt;height:16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"/>
            </w:pict>
          </mc:Fallback>
        </mc:AlternateContent>
      </w:r>
      <w:r w:rsidR="007B5E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3B211" wp14:editId="6A131602">
                <wp:simplePos x="0" y="0"/>
                <wp:positionH relativeFrom="column">
                  <wp:posOffset>1141095</wp:posOffset>
                </wp:positionH>
                <wp:positionV relativeFrom="paragraph">
                  <wp:posOffset>-482600</wp:posOffset>
                </wp:positionV>
                <wp:extent cx="2640330" cy="2450465"/>
                <wp:effectExtent l="26670" t="22225" r="19050" b="3238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0330" cy="2450465"/>
                        </a:xfrm>
                        <a:prstGeom prst="star24">
                          <a:avLst>
                            <a:gd name="adj" fmla="val 43028"/>
                          </a:avLst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AutoShape 5" o:spid="_x0000_s1026" type="#_x0000_t92" style="position:absolute;margin-left:89.85pt;margin-top:-38pt;width:207.9pt;height:19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" adj="1506" fillcolor="#4e6128 [1606]" strokecolor="#9bbb59 [3206]" strokeweight="1pt">
                <v:shadow on="t" color="#4e6128 [1606]" offset="1pt"/>
              </v:shape>
            </w:pict>
          </mc:Fallback>
        </mc:AlternateContent>
      </w:r>
      <w:r w:rsidR="007B5E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030C7" wp14:editId="2E9C2B45">
                <wp:simplePos x="0" y="0"/>
                <wp:positionH relativeFrom="column">
                  <wp:posOffset>1141095</wp:posOffset>
                </wp:positionH>
                <wp:positionV relativeFrom="paragraph">
                  <wp:posOffset>-482600</wp:posOffset>
                </wp:positionV>
                <wp:extent cx="2640330" cy="2487295"/>
                <wp:effectExtent l="17145" t="12700" r="19050" b="14605"/>
                <wp:wrapNone/>
                <wp:docPr id="1" name="Donu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0330" cy="2487295"/>
                        </a:xfrm>
                        <a:prstGeom prst="donut">
                          <a:avLst>
                            <a:gd name="adj" fmla="val 10823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25400" cap="flat" cmpd="sng" algn="ctr">
                          <a:solidFill>
                            <a:srgbClr val="385D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89.85pt;margin-top:-38pt;width:207.9pt;height:19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" adj="2202" fillcolor="#243f60 [1604]" strokecolor="#385d8a" strokeweight="2pt"/>
            </w:pict>
          </mc:Fallback>
        </mc:AlternateContent>
      </w:r>
      <w:r w:rsidR="009C5AAE">
        <w:tab/>
      </w:r>
      <w:bookmarkStart w:id="0" w:name="_GoBack"/>
      <w:bookmarkEnd w:id="0"/>
    </w:p>
    <w:sectPr w:rsidR="00910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04"/>
    <w:rsid w:val="000128BB"/>
    <w:rsid w:val="000C1436"/>
    <w:rsid w:val="000D70B7"/>
    <w:rsid w:val="00156895"/>
    <w:rsid w:val="001C439F"/>
    <w:rsid w:val="001E48E8"/>
    <w:rsid w:val="00253BD7"/>
    <w:rsid w:val="002763AC"/>
    <w:rsid w:val="00335FDC"/>
    <w:rsid w:val="00347E56"/>
    <w:rsid w:val="003B19CB"/>
    <w:rsid w:val="003F1C2E"/>
    <w:rsid w:val="004C0FB8"/>
    <w:rsid w:val="00582A04"/>
    <w:rsid w:val="00592497"/>
    <w:rsid w:val="005D4DCF"/>
    <w:rsid w:val="00676623"/>
    <w:rsid w:val="0068093B"/>
    <w:rsid w:val="007B5EBD"/>
    <w:rsid w:val="008C0568"/>
    <w:rsid w:val="00910C30"/>
    <w:rsid w:val="00994C93"/>
    <w:rsid w:val="009C5AAE"/>
    <w:rsid w:val="00A31FBD"/>
    <w:rsid w:val="00A37DA8"/>
    <w:rsid w:val="00A92C0E"/>
    <w:rsid w:val="00CA5096"/>
    <w:rsid w:val="00DC3391"/>
    <w:rsid w:val="00E14EDA"/>
    <w:rsid w:val="00E328F0"/>
    <w:rsid w:val="00FA309D"/>
    <w:rsid w:val="00FE5EA3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LOGO%20for%20website\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573A8-3B93-4179-A0C6-A3CE3BF5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</Template>
  <TotalTime>74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SETA CLERKSON</dc:creator>
  <cp:lastModifiedBy>Admin</cp:lastModifiedBy>
  <cp:revision>12</cp:revision>
  <dcterms:created xsi:type="dcterms:W3CDTF">2020-09-10T04:07:00Z</dcterms:created>
  <dcterms:modified xsi:type="dcterms:W3CDTF">2021-07-08T12:24:00Z</dcterms:modified>
</cp:coreProperties>
</file>